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E2BB1" w14:textId="2B5B7C19" w:rsidR="008918F2" w:rsidRDefault="00B62CB3">
      <w:pPr>
        <w:pStyle w:val="Heading1"/>
      </w:pPr>
      <w:r>
        <w:t xml:space="preserve">Who </w:t>
      </w:r>
      <w:proofErr w:type="spellStart"/>
      <w:r>
        <w:t>Iam</w:t>
      </w:r>
      <w:proofErr w:type="spellEnd"/>
      <w:r>
        <w:t xml:space="preserve"> </w:t>
      </w:r>
      <w:proofErr w:type="gramStart"/>
      <w:r>
        <w:t>I ?</w:t>
      </w:r>
      <w:proofErr w:type="gramEnd"/>
    </w:p>
    <w:p w14:paraId="70A2AD12" w14:textId="2414141B" w:rsidR="008918F2" w:rsidRDefault="00B62CB3" w:rsidP="00B62CB3">
      <w:pPr>
        <w:pStyle w:val="ListBullet"/>
      </w:pPr>
      <w:r>
        <w:t xml:space="preserve">My name is </w:t>
      </w:r>
      <w:proofErr w:type="spellStart"/>
      <w:r>
        <w:t>Mohommad</w:t>
      </w:r>
      <w:proofErr w:type="spellEnd"/>
      <w:r>
        <w:t xml:space="preserve"> Najeed Osmani and </w:t>
      </w:r>
      <w:proofErr w:type="spellStart"/>
      <w:r>
        <w:t>Iam</w:t>
      </w:r>
      <w:proofErr w:type="spellEnd"/>
      <w:r>
        <w:t xml:space="preserve"> from Karimnagar who is currently pursuing his Mechanical Engineering degree from JNTUH college of engineering, </w:t>
      </w:r>
      <w:proofErr w:type="spellStart"/>
      <w:r>
        <w:t>Jagityal</w:t>
      </w:r>
      <w:proofErr w:type="spellEnd"/>
      <w:r>
        <w:t>.</w:t>
      </w:r>
    </w:p>
    <w:p w14:paraId="315410B3" w14:textId="71F03E26" w:rsidR="00B62CB3" w:rsidRDefault="00B62CB3" w:rsidP="00B62CB3">
      <w:pPr>
        <w:pStyle w:val="ListBullet"/>
      </w:pPr>
      <w:r>
        <w:t xml:space="preserve">My father </w:t>
      </w:r>
      <w:proofErr w:type="spellStart"/>
      <w:r>
        <w:t>Mohommad</w:t>
      </w:r>
      <w:proofErr w:type="spellEnd"/>
      <w:r>
        <w:t xml:space="preserve"> Javid Osmani is a businessman and my mother </w:t>
      </w:r>
      <w:proofErr w:type="spellStart"/>
      <w:r>
        <w:t>Meraj</w:t>
      </w:r>
      <w:proofErr w:type="spellEnd"/>
      <w:r>
        <w:t xml:space="preserve"> </w:t>
      </w:r>
      <w:proofErr w:type="spellStart"/>
      <w:r>
        <w:t>unnisa</w:t>
      </w:r>
      <w:proofErr w:type="spellEnd"/>
      <w:r>
        <w:t xml:space="preserve"> begum is a home maker.</w:t>
      </w:r>
    </w:p>
    <w:p w14:paraId="288D1996" w14:textId="4150645A" w:rsidR="00B62CB3" w:rsidRDefault="00B62CB3" w:rsidP="00B62CB3">
      <w:pPr>
        <w:pStyle w:val="Heading1"/>
      </w:pPr>
      <w:r>
        <w:t xml:space="preserve">How did I got to know about the term ‘DATA </w:t>
      </w:r>
      <w:proofErr w:type="gramStart"/>
      <w:r>
        <w:t>SCIENCE’</w:t>
      </w:r>
      <w:proofErr w:type="gramEnd"/>
    </w:p>
    <w:p w14:paraId="4426A8E3" w14:textId="5662C9B9" w:rsidR="00B62CB3" w:rsidRDefault="00B62CB3" w:rsidP="00B62CB3">
      <w:pPr>
        <w:pStyle w:val="ListBullet"/>
      </w:pPr>
      <w:r>
        <w:t xml:space="preserve">I always thought of doing something in the field of Computer Science Engineering as I was very much obsessed with the technology. I always thought of pursuing a career into this domain, </w:t>
      </w:r>
      <w:proofErr w:type="gramStart"/>
      <w:r>
        <w:t>But</w:t>
      </w:r>
      <w:proofErr w:type="gramEnd"/>
      <w:r>
        <w:t xml:space="preserve"> unfortunately got into the Mechanical Engineering which I never thought of pursuing.</w:t>
      </w:r>
    </w:p>
    <w:p w14:paraId="26E19F51" w14:textId="3638CF67" w:rsidR="00B62CB3" w:rsidRDefault="00B62CB3" w:rsidP="00B62CB3">
      <w:pPr>
        <w:pStyle w:val="ListBullet"/>
      </w:pPr>
      <w:r>
        <w:t xml:space="preserve">I was very much depressed because I had to do something that I never liked. </w:t>
      </w:r>
    </w:p>
    <w:p w14:paraId="3C7962EF" w14:textId="4E62D14F" w:rsidR="00B62CB3" w:rsidRDefault="00B62CB3" w:rsidP="00B62CB3">
      <w:pPr>
        <w:pStyle w:val="ListBullet"/>
      </w:pPr>
      <w:r>
        <w:t xml:space="preserve">Then I met a guy named </w:t>
      </w:r>
      <w:proofErr w:type="spellStart"/>
      <w:r>
        <w:t>Mohommad</w:t>
      </w:r>
      <w:proofErr w:type="spellEnd"/>
      <w:r>
        <w:t xml:space="preserve"> </w:t>
      </w:r>
      <w:proofErr w:type="spellStart"/>
      <w:r>
        <w:t>Shahebaaz</w:t>
      </w:r>
      <w:proofErr w:type="spellEnd"/>
      <w:r>
        <w:t xml:space="preserve"> who is mentor to me and have been a great support. I was amazed by his performances into the domain of Data Science and wanted to do the same.</w:t>
      </w:r>
    </w:p>
    <w:p w14:paraId="4004AC27" w14:textId="1378B8DF" w:rsidR="00B62CB3" w:rsidRDefault="00B62CB3" w:rsidP="00B62CB3">
      <w:pPr>
        <w:pStyle w:val="ListBullet"/>
      </w:pPr>
      <w:r>
        <w:t xml:space="preserve">I thought it would be a cake walk and </w:t>
      </w:r>
      <w:r w:rsidR="006E5822">
        <w:t xml:space="preserve">could easily get into this by following his guidelines, </w:t>
      </w:r>
      <w:proofErr w:type="gramStart"/>
      <w:r w:rsidR="006E5822">
        <w:t>But</w:t>
      </w:r>
      <w:proofErr w:type="gramEnd"/>
      <w:r w:rsidR="006E5822">
        <w:t xml:space="preserve"> later I got to know how deep it is.</w:t>
      </w:r>
    </w:p>
    <w:p w14:paraId="19590421" w14:textId="1FF73BAC" w:rsidR="006E5822" w:rsidRDefault="006E5822" w:rsidP="00B62CB3">
      <w:pPr>
        <w:pStyle w:val="ListBullet"/>
      </w:pPr>
      <w:r>
        <w:t>Doing Data Science was always fun to me and I enjoyed it a lot as It gave me a lot of challenges and I always loved doing it.</w:t>
      </w:r>
    </w:p>
    <w:p w14:paraId="6AB8F7B8" w14:textId="2DC3DE07" w:rsidR="006E5822" w:rsidRDefault="006E5822" w:rsidP="006E5822">
      <w:pPr>
        <w:pStyle w:val="Heading1"/>
      </w:pPr>
      <w:r>
        <w:lastRenderedPageBreak/>
        <w:t>My Journey So far</w:t>
      </w:r>
    </w:p>
    <w:p w14:paraId="4E29887C" w14:textId="21EB82EB" w:rsidR="006E5822" w:rsidRDefault="006E5822" w:rsidP="006E5822">
      <w:pPr>
        <w:pStyle w:val="ListBullet"/>
      </w:pPr>
      <w:r>
        <w:t>I have learnt the stuff</w:t>
      </w:r>
      <w:r w:rsidR="005E7108">
        <w:t>s</w:t>
      </w:r>
      <w:r>
        <w:t xml:space="preserve"> related to Data Science from so many resources. Some of the resources are MOOCs, Books and Blogs by some awesome Statisticians and Machine Learning Developer.</w:t>
      </w:r>
    </w:p>
    <w:p w14:paraId="69EAE79F" w14:textId="498D4E3D" w:rsidR="005E7108" w:rsidRDefault="005E7108" w:rsidP="006E5822">
      <w:pPr>
        <w:pStyle w:val="ListBullet"/>
      </w:pPr>
      <w:r>
        <w:t>I was trying very hard to get recognition to my work so that I can get a chance to prove my worth into this domain. Finally, this competition</w:t>
      </w:r>
      <w:r w:rsidR="007A74F9">
        <w:t xml:space="preserve"> </w:t>
      </w:r>
      <w:bookmarkStart w:id="0" w:name="_GoBack"/>
      <w:bookmarkEnd w:id="0"/>
      <w:r>
        <w:t>gave me the recognition that I needed and hoping to get some boost so that I can succeed much faster into this domain.</w:t>
      </w:r>
    </w:p>
    <w:p w14:paraId="609A1F32" w14:textId="5F188BA0" w:rsidR="006E5822" w:rsidRDefault="00196326" w:rsidP="00196326">
      <w:pPr>
        <w:pStyle w:val="Heading1"/>
      </w:pPr>
      <w:r>
        <w:t>My Approach</w:t>
      </w:r>
      <w:r w:rsidR="005E7108">
        <w:t xml:space="preserve"> </w:t>
      </w:r>
    </w:p>
    <w:p w14:paraId="5694D9EB" w14:textId="77777777" w:rsidR="00196326" w:rsidRPr="00196326" w:rsidRDefault="00196326" w:rsidP="00196326">
      <w:pPr>
        <w:pStyle w:val="ListBullet"/>
        <w:rPr>
          <w:lang w:val="en-IN"/>
        </w:rPr>
      </w:pPr>
      <w:r w:rsidRPr="00196326">
        <w:t>Removing outliers.</w:t>
      </w:r>
    </w:p>
    <w:p w14:paraId="2A620005" w14:textId="77777777" w:rsidR="00196326" w:rsidRPr="00196326" w:rsidRDefault="00196326" w:rsidP="00196326">
      <w:pPr>
        <w:pStyle w:val="ListBullet"/>
        <w:rPr>
          <w:lang w:val="en-IN"/>
        </w:rPr>
      </w:pPr>
      <w:r w:rsidRPr="00196326">
        <w:t>As there are a lot of categorical variables involved using algorithms that implement tree model.</w:t>
      </w:r>
    </w:p>
    <w:p w14:paraId="4BB1518B" w14:textId="6FF71434" w:rsidR="00196326" w:rsidRDefault="00196326" w:rsidP="00196326">
      <w:pPr>
        <w:pStyle w:val="ListBullet"/>
      </w:pPr>
      <w:r w:rsidRPr="00196326">
        <w:t>Choosing transformations for Continuous variables.</w:t>
      </w:r>
    </w:p>
    <w:p w14:paraId="109847B2" w14:textId="77777777" w:rsidR="00196326" w:rsidRPr="00196326" w:rsidRDefault="00196326" w:rsidP="00196326">
      <w:pPr>
        <w:pStyle w:val="ListBullet"/>
        <w:rPr>
          <w:lang w:val="en-IN"/>
        </w:rPr>
      </w:pPr>
      <w:r w:rsidRPr="00196326">
        <w:t>Feature engineering played a key role in getting a very good base line score.</w:t>
      </w:r>
    </w:p>
    <w:p w14:paraId="74CF0CB1" w14:textId="3CEF6F20" w:rsidR="00196326" w:rsidRDefault="00196326" w:rsidP="00196326">
      <w:pPr>
        <w:pStyle w:val="ListBullet"/>
        <w:rPr>
          <w:lang w:val="en-IN"/>
        </w:rPr>
      </w:pPr>
      <w:r w:rsidRPr="00196326">
        <w:rPr>
          <w:lang w:val="en-IN"/>
        </w:rPr>
        <w:t xml:space="preserve">Columns like </w:t>
      </w:r>
      <w:proofErr w:type="spellStart"/>
      <w:r w:rsidRPr="00196326">
        <w:rPr>
          <w:lang w:val="en-IN"/>
        </w:rPr>
        <w:t>client_agent</w:t>
      </w:r>
      <w:proofErr w:type="spellEnd"/>
      <w:r w:rsidRPr="00196326">
        <w:rPr>
          <w:lang w:val="en-IN"/>
        </w:rPr>
        <w:t xml:space="preserve"> and device details pretty much indicated the same.</w:t>
      </w:r>
    </w:p>
    <w:p w14:paraId="0A97562E" w14:textId="77777777" w:rsidR="00196326" w:rsidRPr="00196326" w:rsidRDefault="00196326" w:rsidP="00196326">
      <w:pPr>
        <w:pStyle w:val="ListBullet"/>
        <w:rPr>
          <w:lang w:val="en-IN"/>
        </w:rPr>
      </w:pPr>
      <w:r w:rsidRPr="00196326">
        <w:rPr>
          <w:lang w:val="en-IN"/>
        </w:rPr>
        <w:t>Label encoding was done to all the categorical columns.</w:t>
      </w:r>
    </w:p>
    <w:p w14:paraId="2F235886" w14:textId="77777777" w:rsidR="00196326" w:rsidRPr="00196326" w:rsidRDefault="00196326" w:rsidP="00196326">
      <w:pPr>
        <w:pStyle w:val="ListBullet"/>
        <w:rPr>
          <w:lang w:val="en-IN"/>
        </w:rPr>
      </w:pPr>
      <w:r w:rsidRPr="00196326">
        <w:rPr>
          <w:lang w:val="en-IN"/>
        </w:rPr>
        <w:t>Now with the help of Mean encoding I have generated more feature that actually helped to generate the good score.</w:t>
      </w:r>
    </w:p>
    <w:p w14:paraId="4886FC0F" w14:textId="766BA77F" w:rsidR="00196326" w:rsidRPr="00196326" w:rsidRDefault="00196326" w:rsidP="00196326">
      <w:pPr>
        <w:pStyle w:val="ListBullet"/>
        <w:rPr>
          <w:lang w:val="en-IN"/>
        </w:rPr>
      </w:pPr>
      <w:proofErr w:type="spellStart"/>
      <w:r w:rsidRPr="00196326">
        <w:t>CatBoost</w:t>
      </w:r>
      <w:proofErr w:type="spellEnd"/>
      <w:r w:rsidRPr="00196326">
        <w:t xml:space="preserve"> algorithm for training.</w:t>
      </w:r>
    </w:p>
    <w:p w14:paraId="41E706C9" w14:textId="77777777" w:rsidR="00196326" w:rsidRPr="00196326" w:rsidRDefault="00196326" w:rsidP="00196326">
      <w:pPr>
        <w:pStyle w:val="ListBullet"/>
        <w:rPr>
          <w:lang w:val="en-IN"/>
        </w:rPr>
      </w:pPr>
      <w:r w:rsidRPr="00196326">
        <w:t>Kept the learning rate very low as it learned a lot and got its error decreased.</w:t>
      </w:r>
    </w:p>
    <w:p w14:paraId="25D0459E" w14:textId="77777777" w:rsidR="00196326" w:rsidRPr="00196326" w:rsidRDefault="00196326" w:rsidP="00196326">
      <w:pPr>
        <w:pStyle w:val="ListBullet"/>
        <w:rPr>
          <w:lang w:val="en-IN"/>
        </w:rPr>
      </w:pPr>
      <w:r w:rsidRPr="00196326">
        <w:lastRenderedPageBreak/>
        <w:t xml:space="preserve">The conversion of the </w:t>
      </w:r>
      <w:proofErr w:type="spellStart"/>
      <w:r w:rsidRPr="00196326">
        <w:t>time_spent</w:t>
      </w:r>
      <w:proofErr w:type="spellEnd"/>
      <w:r w:rsidRPr="00196326">
        <w:t xml:space="preserve"> column with log1p has made the training very easy as the metric RMSLE always gets low when provided lesser values.</w:t>
      </w:r>
    </w:p>
    <w:p w14:paraId="197979BA" w14:textId="77777777" w:rsidR="00196326" w:rsidRPr="00196326" w:rsidRDefault="00196326" w:rsidP="00196326">
      <w:pPr>
        <w:pStyle w:val="ListBullet"/>
        <w:rPr>
          <w:lang w:val="en-IN"/>
        </w:rPr>
      </w:pPr>
      <w:r w:rsidRPr="00196326">
        <w:t xml:space="preserve">The predictions were again </w:t>
      </w:r>
      <w:proofErr w:type="spellStart"/>
      <w:r w:rsidRPr="00196326">
        <w:t>appied</w:t>
      </w:r>
      <w:proofErr w:type="spellEnd"/>
      <w:r w:rsidRPr="00196326">
        <w:t xml:space="preserve"> to the power of Euler’s number to scale it back to the original scale.</w:t>
      </w:r>
    </w:p>
    <w:p w14:paraId="1B05A5DB" w14:textId="19028C2F" w:rsidR="00196326" w:rsidRDefault="00196326" w:rsidP="00196326">
      <w:pPr>
        <w:pStyle w:val="Heading1"/>
        <w:rPr>
          <w:lang w:val="en-IN"/>
        </w:rPr>
      </w:pPr>
      <w:r>
        <w:rPr>
          <w:lang w:val="en-IN"/>
        </w:rPr>
        <w:t xml:space="preserve">Experience with </w:t>
      </w:r>
      <w:proofErr w:type="spellStart"/>
      <w:r>
        <w:rPr>
          <w:lang w:val="en-IN"/>
        </w:rPr>
        <w:t>MachineHack</w:t>
      </w:r>
      <w:proofErr w:type="spellEnd"/>
    </w:p>
    <w:p w14:paraId="11C8B8E6" w14:textId="463147A2" w:rsidR="00196326" w:rsidRDefault="00196326" w:rsidP="00196326">
      <w:pPr>
        <w:pStyle w:val="ListBullet"/>
        <w:rPr>
          <w:lang w:val="en-IN"/>
        </w:rPr>
      </w:pPr>
      <w:r>
        <w:rPr>
          <w:lang w:val="en-IN"/>
        </w:rPr>
        <w:t>This was the 3</w:t>
      </w:r>
      <w:r w:rsidRPr="00196326">
        <w:rPr>
          <w:vertAlign w:val="superscript"/>
          <w:lang w:val="en-IN"/>
        </w:rPr>
        <w:t>rd</w:t>
      </w:r>
      <w:r>
        <w:rPr>
          <w:lang w:val="en-IN"/>
        </w:rPr>
        <w:t xml:space="preserve"> competition that I did on </w:t>
      </w:r>
      <w:proofErr w:type="spellStart"/>
      <w:r>
        <w:rPr>
          <w:lang w:val="en-IN"/>
        </w:rPr>
        <w:t>MachineHack</w:t>
      </w:r>
      <w:proofErr w:type="spellEnd"/>
      <w:r>
        <w:rPr>
          <w:lang w:val="en-IN"/>
        </w:rPr>
        <w:t xml:space="preserve">. Although I have a lot of experience doing hackathons on other </w:t>
      </w:r>
      <w:proofErr w:type="spellStart"/>
      <w:r>
        <w:rPr>
          <w:lang w:val="en-IN"/>
        </w:rPr>
        <w:t>platfroms</w:t>
      </w:r>
      <w:proofErr w:type="spellEnd"/>
      <w:r>
        <w:rPr>
          <w:lang w:val="en-IN"/>
        </w:rPr>
        <w:t xml:space="preserve"> as well.</w:t>
      </w:r>
    </w:p>
    <w:p w14:paraId="6B95E804" w14:textId="4283FCCB" w:rsidR="00196326" w:rsidRDefault="00196326" w:rsidP="00196326">
      <w:pPr>
        <w:pStyle w:val="ListBullet"/>
        <w:rPr>
          <w:lang w:val="en-IN"/>
        </w:rPr>
      </w:pPr>
      <w:r>
        <w:rPr>
          <w:lang w:val="en-IN"/>
        </w:rPr>
        <w:t xml:space="preserve">I became the </w:t>
      </w:r>
      <w:proofErr w:type="spellStart"/>
      <w:r>
        <w:rPr>
          <w:lang w:val="en-IN"/>
        </w:rPr>
        <w:t>MachineHackMaster</w:t>
      </w:r>
      <w:proofErr w:type="spellEnd"/>
      <w:r>
        <w:rPr>
          <w:lang w:val="en-IN"/>
        </w:rPr>
        <w:t xml:space="preserve"> with just like 3 or 4 competitions and the quality of the competitions that they provide is also something I liked a lot.</w:t>
      </w:r>
    </w:p>
    <w:p w14:paraId="5C85BD47" w14:textId="2F54E2D7" w:rsidR="00196326" w:rsidRDefault="00196326" w:rsidP="00196326">
      <w:pPr>
        <w:pStyle w:val="ListBullet"/>
        <w:rPr>
          <w:lang w:val="en-IN"/>
        </w:rPr>
      </w:pPr>
      <w:r>
        <w:rPr>
          <w:lang w:val="en-IN"/>
        </w:rPr>
        <w:t xml:space="preserve">Giving limited chances like less than 10 submissions per day may be a good choice of taking out the ability of a person to make good decision is immense what I found here on </w:t>
      </w:r>
      <w:proofErr w:type="spellStart"/>
      <w:r>
        <w:rPr>
          <w:lang w:val="en-IN"/>
        </w:rPr>
        <w:t>MachineHack</w:t>
      </w:r>
      <w:proofErr w:type="spellEnd"/>
      <w:r>
        <w:rPr>
          <w:lang w:val="en-IN"/>
        </w:rPr>
        <w:t>.</w:t>
      </w:r>
    </w:p>
    <w:p w14:paraId="668F18E9" w14:textId="09D7A5CA" w:rsidR="00196326" w:rsidRPr="00196326" w:rsidRDefault="00196326" w:rsidP="00196326">
      <w:pPr>
        <w:pStyle w:val="ListBullet"/>
        <w:rPr>
          <w:lang w:val="en-IN"/>
        </w:rPr>
      </w:pPr>
      <w:r>
        <w:rPr>
          <w:lang w:val="en-IN"/>
        </w:rPr>
        <w:t xml:space="preserve">I wish that I could do some more competitions on this </w:t>
      </w:r>
      <w:proofErr w:type="spellStart"/>
      <w:r>
        <w:rPr>
          <w:lang w:val="en-IN"/>
        </w:rPr>
        <w:t>platfrom</w:t>
      </w:r>
      <w:proofErr w:type="spellEnd"/>
      <w:r>
        <w:rPr>
          <w:lang w:val="en-IN"/>
        </w:rPr>
        <w:t xml:space="preserve"> and would improve my global ranking and would reach to </w:t>
      </w:r>
      <w:proofErr w:type="spellStart"/>
      <w:r>
        <w:rPr>
          <w:lang w:val="en-IN"/>
        </w:rPr>
        <w:t>MachineHack</w:t>
      </w:r>
      <w:proofErr w:type="spellEnd"/>
      <w:r>
        <w:rPr>
          <w:lang w:val="en-IN"/>
        </w:rPr>
        <w:t xml:space="preserve"> Grandmaster faster. </w:t>
      </w:r>
    </w:p>
    <w:sectPr w:rsidR="00196326" w:rsidRPr="00196326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CC23C" w14:textId="77777777" w:rsidR="001B32B5" w:rsidRDefault="001B32B5">
      <w:r>
        <w:separator/>
      </w:r>
    </w:p>
    <w:p w14:paraId="4C146890" w14:textId="77777777" w:rsidR="001B32B5" w:rsidRDefault="001B32B5"/>
  </w:endnote>
  <w:endnote w:type="continuationSeparator" w:id="0">
    <w:p w14:paraId="79D58F65" w14:textId="77777777" w:rsidR="001B32B5" w:rsidRDefault="001B32B5">
      <w:r>
        <w:continuationSeparator/>
      </w:r>
    </w:p>
    <w:p w14:paraId="10EB09D5" w14:textId="77777777" w:rsidR="001B32B5" w:rsidRDefault="001B32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E58005" w14:textId="77777777" w:rsidR="008918F2" w:rsidRDefault="00E34F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6AEBA" w14:textId="77777777" w:rsidR="001B32B5" w:rsidRDefault="001B32B5">
      <w:r>
        <w:separator/>
      </w:r>
    </w:p>
    <w:p w14:paraId="5139C825" w14:textId="77777777" w:rsidR="001B32B5" w:rsidRDefault="001B32B5"/>
  </w:footnote>
  <w:footnote w:type="continuationSeparator" w:id="0">
    <w:p w14:paraId="56484C9B" w14:textId="77777777" w:rsidR="001B32B5" w:rsidRDefault="001B32B5">
      <w:r>
        <w:continuationSeparator/>
      </w:r>
    </w:p>
    <w:p w14:paraId="2EAFC667" w14:textId="77777777" w:rsidR="001B32B5" w:rsidRDefault="001B32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DC18E0"/>
    <w:multiLevelType w:val="hybridMultilevel"/>
    <w:tmpl w:val="1D7C7A86"/>
    <w:lvl w:ilvl="0" w:tplc="D98EC8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9265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C052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08709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52062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A3A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7CCC3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4E13E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7C94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6634C"/>
    <w:multiLevelType w:val="hybridMultilevel"/>
    <w:tmpl w:val="3E50E046"/>
    <w:lvl w:ilvl="0" w:tplc="A23206C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D8D6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5E19B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D447A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30CA6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36E6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7415E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227E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C4090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E6F2F"/>
    <w:multiLevelType w:val="hybridMultilevel"/>
    <w:tmpl w:val="6B2E21B0"/>
    <w:lvl w:ilvl="0" w:tplc="CF3A69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44FDD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5A301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88470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3AE6B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6E85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668B6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1030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AE346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E51D8"/>
    <w:multiLevelType w:val="hybridMultilevel"/>
    <w:tmpl w:val="2DA6AF6A"/>
    <w:lvl w:ilvl="0" w:tplc="1FD21B2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AF35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0CC2C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1CC4F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4E6E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4D4D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B265A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28E46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8689F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05507"/>
    <w:multiLevelType w:val="hybridMultilevel"/>
    <w:tmpl w:val="7436D7C8"/>
    <w:lvl w:ilvl="0" w:tplc="AF7E2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6CC8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B05A3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0F7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36C3B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84BCE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8E4F8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A2E42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58B7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31DDB"/>
    <w:multiLevelType w:val="hybridMultilevel"/>
    <w:tmpl w:val="138C5996"/>
    <w:lvl w:ilvl="0" w:tplc="5FA24AE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0682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2D2A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4C31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4E77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90D05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7E107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90A0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68BF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813B8"/>
    <w:multiLevelType w:val="hybridMultilevel"/>
    <w:tmpl w:val="58645E34"/>
    <w:lvl w:ilvl="0" w:tplc="449C8F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60373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CBE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A6ECA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00D1D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54EC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D8439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90F79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74F7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918E9"/>
    <w:multiLevelType w:val="hybridMultilevel"/>
    <w:tmpl w:val="CF2C6870"/>
    <w:lvl w:ilvl="0" w:tplc="10C0FC5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941AA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7203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EA550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5CC92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44721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98F9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26E74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3A0B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36A42"/>
    <w:multiLevelType w:val="hybridMultilevel"/>
    <w:tmpl w:val="670EE6AC"/>
    <w:lvl w:ilvl="0" w:tplc="F968AE6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E25C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CF58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362B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02B6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920AF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C6D5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024B0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B6175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1"/>
  </w:num>
  <w:num w:numId="5">
    <w:abstractNumId w:val="0"/>
  </w:num>
  <w:num w:numId="6">
    <w:abstractNumId w:val="6"/>
  </w:num>
  <w:num w:numId="7">
    <w:abstractNumId w:val="9"/>
  </w:num>
  <w:num w:numId="8">
    <w:abstractNumId w:val="12"/>
  </w:num>
  <w:num w:numId="9">
    <w:abstractNumId w:val="7"/>
  </w:num>
  <w:num w:numId="10">
    <w:abstractNumId w:val="8"/>
  </w:num>
  <w:num w:numId="11">
    <w:abstractNumId w:val="13"/>
  </w:num>
  <w:num w:numId="12">
    <w:abstractNumId w:val="10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B3"/>
    <w:rsid w:val="0004068E"/>
    <w:rsid w:val="00196326"/>
    <w:rsid w:val="001B32B5"/>
    <w:rsid w:val="001F0CCA"/>
    <w:rsid w:val="00384C4B"/>
    <w:rsid w:val="00425F0D"/>
    <w:rsid w:val="00467017"/>
    <w:rsid w:val="005A042F"/>
    <w:rsid w:val="005E7108"/>
    <w:rsid w:val="006E5822"/>
    <w:rsid w:val="00713E5A"/>
    <w:rsid w:val="007A74F9"/>
    <w:rsid w:val="008918F2"/>
    <w:rsid w:val="00A00F75"/>
    <w:rsid w:val="00B41922"/>
    <w:rsid w:val="00B62CB3"/>
    <w:rsid w:val="00E34FED"/>
    <w:rsid w:val="00E428BD"/>
    <w:rsid w:val="00E93456"/>
    <w:rsid w:val="00F2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BD91A"/>
  <w15:chartTrackingRefBased/>
  <w15:docId w15:val="{87CA0CAA-6617-433B-84DF-2D47C5D9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CCA"/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2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87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66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00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9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102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69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7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\AppData\Local\Packages\Microsoft.Office.Desktop_8wekyb3d8bbwe\LocalCache\Roaming\Microsoft\Templates\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</Template>
  <TotalTime>38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Najeed osmani</cp:lastModifiedBy>
  <cp:revision>2</cp:revision>
  <dcterms:created xsi:type="dcterms:W3CDTF">2021-01-05T09:22:00Z</dcterms:created>
  <dcterms:modified xsi:type="dcterms:W3CDTF">2021-01-05T17:24:00Z</dcterms:modified>
</cp:coreProperties>
</file>